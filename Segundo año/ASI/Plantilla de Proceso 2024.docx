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66"/>
        <w:gridCol w:w="1276"/>
        <w:gridCol w:w="141"/>
        <w:gridCol w:w="3716"/>
        <w:gridCol w:w="253"/>
        <w:gridCol w:w="1504"/>
        <w:gridCol w:w="1757"/>
      </w:tblGrid>
      <w:tr w:rsidR="008A167D" w:rsidRPr="00454FD3" w:rsidTr="00454FD3">
        <w:tc>
          <w:tcPr>
            <w:tcW w:w="9813" w:type="dxa"/>
            <w:gridSpan w:val="7"/>
            <w:vAlign w:val="center"/>
          </w:tcPr>
          <w:p w:rsidR="008A167D" w:rsidRPr="00454FD3" w:rsidRDefault="008A167D" w:rsidP="00454FD3">
            <w:pPr>
              <w:pStyle w:val="Prrafodelista"/>
              <w:spacing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 xml:space="preserve">Proceso de Negocio: </w:t>
            </w: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rPr>
          <w:trHeight w:val="245"/>
        </w:trPr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3514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8A167D" w:rsidRPr="00454FD3" w:rsidTr="00454FD3">
        <w:trPr>
          <w:trHeight w:val="245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rPr>
          <w:trHeight w:val="245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rPr>
          <w:trHeight w:val="186"/>
        </w:trPr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3514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8A167D" w:rsidRPr="00454FD3" w:rsidTr="00454FD3">
        <w:trPr>
          <w:trHeight w:val="367"/>
        </w:trPr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4" w:type="dxa"/>
            <w:gridSpan w:val="3"/>
            <w:vAlign w:val="center"/>
          </w:tcPr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454FD3" w:rsidRPr="00454FD3" w:rsidTr="00454FD3">
        <w:tc>
          <w:tcPr>
            <w:tcW w:w="2583" w:type="dxa"/>
            <w:gridSpan w:val="3"/>
            <w:vMerge w:val="restart"/>
            <w:shd w:val="clear" w:color="auto" w:fill="EEECE1" w:themeFill="background2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716" w:type="dxa"/>
            <w:shd w:val="clear" w:color="auto" w:fill="EEECE1" w:themeFill="background2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1757" w:type="dxa"/>
            <w:gridSpan w:val="2"/>
            <w:shd w:val="clear" w:color="auto" w:fill="EEECE1" w:themeFill="background2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1757" w:type="dxa"/>
            <w:shd w:val="clear" w:color="auto" w:fill="EEECE1" w:themeFill="background2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</w:t>
            </w:r>
          </w:p>
        </w:tc>
      </w:tr>
      <w:tr w:rsidR="00454FD3" w:rsidRPr="00454FD3" w:rsidTr="00454FD3">
        <w:tc>
          <w:tcPr>
            <w:tcW w:w="2583" w:type="dxa"/>
            <w:gridSpan w:val="3"/>
            <w:vMerge/>
            <w:shd w:val="clear" w:color="auto" w:fill="EEECE1" w:themeFill="background2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16" w:type="dxa"/>
            <w:vAlign w:val="center"/>
          </w:tcPr>
          <w:p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454FD3" w:rsidRPr="00454FD3" w:rsidRDefault="00454FD3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454FD3" w:rsidRPr="00454FD3" w:rsidRDefault="00454FD3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Reglas de Negocio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Restricciones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actividades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2583" w:type="dxa"/>
            <w:gridSpan w:val="3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7230" w:type="dxa"/>
            <w:gridSpan w:val="4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9813" w:type="dxa"/>
            <w:gridSpan w:val="7"/>
            <w:shd w:val="clear" w:color="auto" w:fill="EEECE1" w:themeFill="background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8A167D" w:rsidRPr="00454FD3" w:rsidTr="00454FD3">
        <w:tc>
          <w:tcPr>
            <w:tcW w:w="1166" w:type="dxa"/>
            <w:shd w:val="clear" w:color="auto" w:fill="auto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27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4110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261" w:type="dxa"/>
            <w:gridSpan w:val="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8A167D" w:rsidRPr="00454FD3" w:rsidTr="00454FD3">
        <w:tc>
          <w:tcPr>
            <w:tcW w:w="1166" w:type="dxa"/>
            <w:shd w:val="clear" w:color="auto" w:fill="auto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1166" w:type="dxa"/>
            <w:shd w:val="clear" w:color="auto" w:fill="auto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8A167D" w:rsidRPr="00454FD3" w:rsidTr="00454FD3">
        <w:tc>
          <w:tcPr>
            <w:tcW w:w="1166" w:type="dxa"/>
            <w:shd w:val="clear" w:color="auto" w:fill="auto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76" w:type="dxa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61" w:type="dxa"/>
            <w:gridSpan w:val="2"/>
            <w:vAlign w:val="center"/>
          </w:tcPr>
          <w:p w:rsidR="008A167D" w:rsidRPr="00454FD3" w:rsidRDefault="008A167D" w:rsidP="00454FD3">
            <w:pPr>
              <w:pStyle w:val="Prrafodelista"/>
              <w:spacing w:after="0" w:line="240" w:lineRule="auto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</w:tbl>
    <w:p w:rsidR="005E18EB" w:rsidRPr="00454FD3" w:rsidRDefault="005E18EB" w:rsidP="008A167D">
      <w:pPr>
        <w:rPr>
          <w:rFonts w:ascii="Arial" w:hAnsi="Arial" w:cs="Arial"/>
          <w:sz w:val="24"/>
        </w:rPr>
      </w:pPr>
    </w:p>
    <w:sectPr w:rsidR="005E18EB" w:rsidRPr="00454FD3" w:rsidSect="008A1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87" w:rsidRDefault="00A85587" w:rsidP="008A167D">
      <w:pPr>
        <w:spacing w:after="0" w:line="240" w:lineRule="auto"/>
      </w:pPr>
      <w:r>
        <w:separator/>
      </w:r>
    </w:p>
  </w:endnote>
  <w:endnote w:type="continuationSeparator" w:id="0">
    <w:p w:rsidR="00A85587" w:rsidRDefault="00A85587" w:rsidP="008A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B" w:rsidRDefault="005E48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B" w:rsidRDefault="005E48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B" w:rsidRDefault="005E48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87" w:rsidRDefault="00A85587" w:rsidP="008A167D">
      <w:pPr>
        <w:spacing w:after="0" w:line="240" w:lineRule="auto"/>
      </w:pPr>
      <w:r>
        <w:separator/>
      </w:r>
    </w:p>
  </w:footnote>
  <w:footnote w:type="continuationSeparator" w:id="0">
    <w:p w:rsidR="00A85587" w:rsidRDefault="00A85587" w:rsidP="008A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B" w:rsidRDefault="005E48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7D" w:rsidRDefault="005E48E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4120515</wp:posOffset>
          </wp:positionH>
          <wp:positionV relativeFrom="paragraph">
            <wp:posOffset>-249555</wp:posOffset>
          </wp:positionV>
          <wp:extent cx="2066925" cy="613410"/>
          <wp:effectExtent l="0" t="0" r="9525" b="0"/>
          <wp:wrapTight wrapText="bothSides">
            <wp:wrapPolygon edited="0">
              <wp:start x="0" y="0"/>
              <wp:lineTo x="0" y="20795"/>
              <wp:lineTo x="21500" y="20795"/>
              <wp:lineTo x="2150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167D" w:rsidRDefault="008A167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B" w:rsidRDefault="005E48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7AD"/>
    <w:multiLevelType w:val="hybridMultilevel"/>
    <w:tmpl w:val="19B241A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32B44"/>
    <w:multiLevelType w:val="hybridMultilevel"/>
    <w:tmpl w:val="E564B320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89451E"/>
    <w:multiLevelType w:val="hybridMultilevel"/>
    <w:tmpl w:val="8354BF8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3F26C8"/>
    <w:multiLevelType w:val="hybridMultilevel"/>
    <w:tmpl w:val="1EB6A68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D3"/>
    <w:rsid w:val="002507D5"/>
    <w:rsid w:val="002C7E28"/>
    <w:rsid w:val="00454FD3"/>
    <w:rsid w:val="005E18EB"/>
    <w:rsid w:val="005E48EB"/>
    <w:rsid w:val="008A167D"/>
    <w:rsid w:val="009948EF"/>
    <w:rsid w:val="00A10AE3"/>
    <w:rsid w:val="00A8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a\Downloads\Plantilla%20Proces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Proceso de Negocio.dotx</Template>
  <TotalTime>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Paola Simieli</cp:lastModifiedBy>
  <cp:revision>4</cp:revision>
  <cp:lastPrinted>2024-04-03T05:07:00Z</cp:lastPrinted>
  <dcterms:created xsi:type="dcterms:W3CDTF">2024-04-03T05:06:00Z</dcterms:created>
  <dcterms:modified xsi:type="dcterms:W3CDTF">2024-04-03T05:07:00Z</dcterms:modified>
</cp:coreProperties>
</file>